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B5" w:rsidRDefault="00533BB5" w:rsidP="003B5136">
      <w:pPr>
        <w:ind w:left="0" w:firstLine="709"/>
        <w:rPr>
          <w:b/>
          <w:sz w:val="40"/>
          <w:szCs w:val="40"/>
        </w:rPr>
      </w:pPr>
      <w:r w:rsidRPr="00533BB5">
        <w:rPr>
          <w:b/>
          <w:sz w:val="40"/>
          <w:szCs w:val="40"/>
        </w:rPr>
        <w:t>Служебная записка</w:t>
      </w:r>
    </w:p>
    <w:p w:rsidR="00715485" w:rsidRDefault="00715485" w:rsidP="003B5136">
      <w:pPr>
        <w:ind w:left="0" w:firstLine="709"/>
        <w:rPr>
          <w:b/>
          <w:sz w:val="40"/>
          <w:szCs w:val="40"/>
        </w:rPr>
      </w:pPr>
    </w:p>
    <w:p w:rsidR="00533BB5" w:rsidRDefault="003B5136" w:rsidP="00292953">
      <w:pPr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Кому: </w:t>
      </w:r>
      <w:bookmarkStart w:id="0" w:name="dolg"/>
      <w:bookmarkEnd w:id="0"/>
    </w:p>
    <w:p w:rsidR="00715485" w:rsidRPr="00533BB5" w:rsidRDefault="00715485" w:rsidP="00292953">
      <w:pPr>
        <w:ind w:left="0" w:firstLine="851"/>
        <w:rPr>
          <w:b/>
          <w:sz w:val="28"/>
          <w:szCs w:val="28"/>
        </w:rPr>
      </w:pPr>
      <w:bookmarkStart w:id="1" w:name="iof"/>
      <w:bookmarkEnd w:id="1"/>
    </w:p>
    <w:p w:rsidR="00566AA3" w:rsidRPr="00533BB5" w:rsidRDefault="00A449C7" w:rsidP="00292953">
      <w:pPr>
        <w:ind w:left="709" w:hanging="709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Дата:</w:t>
      </w:r>
      <w:r w:rsidR="003B5136">
        <w:rPr>
          <w:b/>
          <w:sz w:val="28"/>
          <w:szCs w:val="28"/>
        </w:rPr>
        <w:t xml:space="preserve">  </w:t>
      </w:r>
      <w:bookmarkStart w:id="2" w:name="dat1"/>
      <w:bookmarkEnd w:id="2"/>
      <w:r w:rsidR="00533BB5">
        <w:rPr>
          <w:b/>
          <w:sz w:val="28"/>
          <w:szCs w:val="28"/>
        </w:rPr>
        <w:t>г.</w:t>
      </w:r>
      <w:proofErr w:type="gramEnd"/>
    </w:p>
    <w:p w:rsidR="000D150F" w:rsidRDefault="000D150F" w:rsidP="003B5136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</w:p>
    <w:p w:rsidR="003B5136" w:rsidRDefault="003B5136" w:rsidP="003B5136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</w:p>
    <w:p w:rsidR="00715485" w:rsidRDefault="00715485" w:rsidP="003B5136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</w:p>
    <w:p w:rsidR="00715485" w:rsidRDefault="00715485" w:rsidP="003B5136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  <w:bookmarkStart w:id="3" w:name="text"/>
      <w:bookmarkEnd w:id="3"/>
    </w:p>
    <w:p w:rsidR="00C41293" w:rsidRDefault="00C41293" w:rsidP="003B5136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</w:p>
    <w:p w:rsidR="00164488" w:rsidRDefault="00164488" w:rsidP="00164488">
      <w:pPr>
        <w:shd w:val="clear" w:color="auto" w:fill="FFFFFF"/>
        <w:ind w:firstLine="709"/>
        <w:jc w:val="both"/>
        <w:rPr>
          <w:spacing w:val="-5"/>
          <w:sz w:val="28"/>
          <w:szCs w:val="28"/>
        </w:rPr>
      </w:pPr>
    </w:p>
    <w:p w:rsidR="00164488" w:rsidRDefault="00164488" w:rsidP="00A449C7">
      <w:pPr>
        <w:tabs>
          <w:tab w:val="right" w:pos="9633"/>
        </w:tabs>
        <w:ind w:left="709"/>
        <w:rPr>
          <w:sz w:val="28"/>
          <w:szCs w:val="28"/>
        </w:rPr>
      </w:pPr>
      <w:bookmarkStart w:id="4" w:name="pdolg"/>
      <w:bookmarkEnd w:id="4"/>
      <w:r>
        <w:rPr>
          <w:sz w:val="28"/>
          <w:szCs w:val="28"/>
        </w:rPr>
        <w:tab/>
      </w:r>
      <w:bookmarkStart w:id="5" w:name="piof"/>
      <w:bookmarkEnd w:id="5"/>
    </w:p>
    <w:p w:rsidR="00164488" w:rsidRDefault="00164488" w:rsidP="00164488">
      <w:pPr>
        <w:rPr>
          <w:sz w:val="28"/>
          <w:szCs w:val="28"/>
        </w:rPr>
      </w:pPr>
    </w:p>
    <w:p w:rsidR="00CA499C" w:rsidRPr="00715485" w:rsidRDefault="00CA499C" w:rsidP="00164488">
      <w:pPr>
        <w:tabs>
          <w:tab w:val="left" w:pos="3555"/>
        </w:tabs>
        <w:ind w:left="0" w:firstLine="709"/>
        <w:jc w:val="both"/>
        <w:rPr>
          <w:sz w:val="28"/>
          <w:szCs w:val="28"/>
        </w:rPr>
      </w:pPr>
      <w:bookmarkStart w:id="6" w:name="_GoBack"/>
      <w:bookmarkEnd w:id="6"/>
    </w:p>
    <w:sectPr w:rsidR="00CA499C" w:rsidRPr="00715485" w:rsidSect="003B5136">
      <w:headerReference w:type="default" r:id="rId7"/>
      <w:footerReference w:type="even" r:id="rId8"/>
      <w:footerReference w:type="default" r:id="rId9"/>
      <w:headerReference w:type="first" r:id="rId10"/>
      <w:pgSz w:w="11907" w:h="16839"/>
      <w:pgMar w:top="1134" w:right="567" w:bottom="1134" w:left="1701" w:header="964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CA6" w:rsidRDefault="003B0CA6">
      <w:r>
        <w:separator/>
      </w:r>
    </w:p>
  </w:endnote>
  <w:endnote w:type="continuationSeparator" w:id="0">
    <w:p w:rsidR="003B0CA6" w:rsidRDefault="003B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4" w:rsidRDefault="00C76684">
    <w:pPr>
      <w:pStyle w:val="ab"/>
      <w:framePr w:wrap="around" w:vAnchor="text" w:hAnchor="margin" w:xAlign="center" w:y="1"/>
      <w:rPr>
        <w:rStyle w:val="af3"/>
      </w:rPr>
    </w:pPr>
    <w:r>
      <w:rPr>
        <w:rStyle w:val="af3"/>
        <w:lang w:val="en-US"/>
      </w:rPr>
      <w:fldChar w:fldCharType="begin"/>
    </w:r>
    <w:r>
      <w:rPr>
        <w:rStyle w:val="af3"/>
        <w:lang w:val="en-US"/>
      </w:rPr>
      <w:instrText xml:space="preserve">PAGE  </w:instrText>
    </w:r>
    <w:r>
      <w:rPr>
        <w:rStyle w:val="af3"/>
        <w:lang w:val="en-US"/>
      </w:rPr>
      <w:fldChar w:fldCharType="separate"/>
    </w:r>
    <w:r>
      <w:rPr>
        <w:rStyle w:val="af3"/>
        <w:lang w:val="en-US"/>
      </w:rPr>
      <w:t>0</w:t>
    </w:r>
    <w:r>
      <w:rPr>
        <w:rStyle w:val="af3"/>
      </w:rPr>
      <w:fldChar w:fldCharType="end"/>
    </w:r>
  </w:p>
  <w:p w:rsidR="00C76684" w:rsidRDefault="00C76684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4" w:rsidRDefault="00C76684">
    <w:pPr>
      <w:pStyle w:val="ab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\* Arabic \* MERGEFORMAT </w:instrText>
    </w:r>
    <w:r>
      <w:rPr>
        <w:lang w:val="en-US"/>
      </w:rPr>
      <w:fldChar w:fldCharType="separate"/>
    </w:r>
    <w:r w:rsidR="000B7748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CA6" w:rsidRDefault="003B0CA6">
      <w:r>
        <w:separator/>
      </w:r>
    </w:p>
  </w:footnote>
  <w:footnote w:type="continuationSeparator" w:id="0">
    <w:p w:rsidR="003B0CA6" w:rsidRDefault="003B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4" w:rsidRDefault="00C76684">
    <w:pPr>
      <w:pStyle w:val="ac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TIME \@ "d MMMM yyyy 'ã.'" </w:instrText>
    </w:r>
    <w:r>
      <w:rPr>
        <w:lang w:val="en-US"/>
      </w:rPr>
      <w:fldChar w:fldCharType="separate"/>
    </w:r>
    <w:r w:rsidR="00A449C7">
      <w:rPr>
        <w:noProof/>
        <w:lang w:val="en-US"/>
      </w:rPr>
      <w:t>6 December 2016 ã.</w:t>
    </w:r>
    <w:r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84" w:rsidRPr="003B5136" w:rsidRDefault="00C76684" w:rsidP="003B5136">
    <w:pPr>
      <w:pStyle w:val="ac"/>
      <w:tabs>
        <w:tab w:val="clear" w:pos="-1080"/>
        <w:tab w:val="left" w:pos="0"/>
      </w:tabs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767D1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1873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90320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3C4CE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92CDE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84B2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EE63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1A2F8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DE8F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8E2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A243EE"/>
    <w:multiLevelType w:val="hybridMultilevel"/>
    <w:tmpl w:val="ABB23584"/>
    <w:lvl w:ilvl="0" w:tplc="041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6536D1"/>
    <w:multiLevelType w:val="hybridMultilevel"/>
    <w:tmpl w:val="3EBE6B3E"/>
    <w:lvl w:ilvl="0" w:tplc="041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3" w15:restartNumberingAfterBreak="0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3F64600"/>
    <w:multiLevelType w:val="hybridMultilevel"/>
    <w:tmpl w:val="83A4892E"/>
    <w:lvl w:ilvl="0" w:tplc="041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16"/>
    <w:rsid w:val="0000700C"/>
    <w:rsid w:val="0001431D"/>
    <w:rsid w:val="00014A68"/>
    <w:rsid w:val="00023CEE"/>
    <w:rsid w:val="000317A5"/>
    <w:rsid w:val="0003458F"/>
    <w:rsid w:val="00053F46"/>
    <w:rsid w:val="00055F18"/>
    <w:rsid w:val="0006169C"/>
    <w:rsid w:val="00073ACC"/>
    <w:rsid w:val="00075201"/>
    <w:rsid w:val="000804B9"/>
    <w:rsid w:val="00084414"/>
    <w:rsid w:val="0008753D"/>
    <w:rsid w:val="00096320"/>
    <w:rsid w:val="0009674B"/>
    <w:rsid w:val="000A0D5E"/>
    <w:rsid w:val="000A3ECC"/>
    <w:rsid w:val="000A7A09"/>
    <w:rsid w:val="000B3FE9"/>
    <w:rsid w:val="000B40C3"/>
    <w:rsid w:val="000B7748"/>
    <w:rsid w:val="000B77F1"/>
    <w:rsid w:val="000C62E0"/>
    <w:rsid w:val="000C6F9B"/>
    <w:rsid w:val="000D150F"/>
    <w:rsid w:val="000D5FDE"/>
    <w:rsid w:val="000E7F24"/>
    <w:rsid w:val="000F5654"/>
    <w:rsid w:val="000F5AFF"/>
    <w:rsid w:val="001037EB"/>
    <w:rsid w:val="00104456"/>
    <w:rsid w:val="0010499F"/>
    <w:rsid w:val="00110D28"/>
    <w:rsid w:val="00117891"/>
    <w:rsid w:val="00120D81"/>
    <w:rsid w:val="0012393F"/>
    <w:rsid w:val="00124AD3"/>
    <w:rsid w:val="001309A1"/>
    <w:rsid w:val="00132FA9"/>
    <w:rsid w:val="00134F2A"/>
    <w:rsid w:val="00140780"/>
    <w:rsid w:val="00151FA7"/>
    <w:rsid w:val="00164488"/>
    <w:rsid w:val="001645A8"/>
    <w:rsid w:val="0017284A"/>
    <w:rsid w:val="00180BD3"/>
    <w:rsid w:val="00187A66"/>
    <w:rsid w:val="00196CF1"/>
    <w:rsid w:val="001A0635"/>
    <w:rsid w:val="001A33BE"/>
    <w:rsid w:val="001A5E6E"/>
    <w:rsid w:val="001B322D"/>
    <w:rsid w:val="001B72E7"/>
    <w:rsid w:val="001D1836"/>
    <w:rsid w:val="001D1D13"/>
    <w:rsid w:val="001E382E"/>
    <w:rsid w:val="001E69F1"/>
    <w:rsid w:val="001F0FB0"/>
    <w:rsid w:val="001F1E24"/>
    <w:rsid w:val="002017AB"/>
    <w:rsid w:val="002025AB"/>
    <w:rsid w:val="00207BB9"/>
    <w:rsid w:val="00210FDE"/>
    <w:rsid w:val="0021144B"/>
    <w:rsid w:val="00213D7A"/>
    <w:rsid w:val="00214D40"/>
    <w:rsid w:val="00217E3C"/>
    <w:rsid w:val="00221091"/>
    <w:rsid w:val="00222424"/>
    <w:rsid w:val="00227927"/>
    <w:rsid w:val="00230857"/>
    <w:rsid w:val="002328DC"/>
    <w:rsid w:val="002340AF"/>
    <w:rsid w:val="002441D6"/>
    <w:rsid w:val="0025619F"/>
    <w:rsid w:val="00274343"/>
    <w:rsid w:val="00274551"/>
    <w:rsid w:val="00277BC3"/>
    <w:rsid w:val="00281F0F"/>
    <w:rsid w:val="00285B08"/>
    <w:rsid w:val="00292953"/>
    <w:rsid w:val="002A5190"/>
    <w:rsid w:val="002B35A9"/>
    <w:rsid w:val="002B50C4"/>
    <w:rsid w:val="002C2D2E"/>
    <w:rsid w:val="002C6380"/>
    <w:rsid w:val="002D76B2"/>
    <w:rsid w:val="002F0170"/>
    <w:rsid w:val="002F0C82"/>
    <w:rsid w:val="002F70A2"/>
    <w:rsid w:val="002F76C1"/>
    <w:rsid w:val="00305919"/>
    <w:rsid w:val="003114D2"/>
    <w:rsid w:val="003142B2"/>
    <w:rsid w:val="00315A8F"/>
    <w:rsid w:val="00320671"/>
    <w:rsid w:val="003224E5"/>
    <w:rsid w:val="00331CFE"/>
    <w:rsid w:val="0033418A"/>
    <w:rsid w:val="0034048F"/>
    <w:rsid w:val="003419B8"/>
    <w:rsid w:val="00342A3B"/>
    <w:rsid w:val="00344767"/>
    <w:rsid w:val="00347D38"/>
    <w:rsid w:val="00350900"/>
    <w:rsid w:val="0035372E"/>
    <w:rsid w:val="003605AB"/>
    <w:rsid w:val="00362DA9"/>
    <w:rsid w:val="00374A1D"/>
    <w:rsid w:val="00375DF5"/>
    <w:rsid w:val="00377E44"/>
    <w:rsid w:val="003818BD"/>
    <w:rsid w:val="00381FE9"/>
    <w:rsid w:val="00387445"/>
    <w:rsid w:val="003929D7"/>
    <w:rsid w:val="003936DF"/>
    <w:rsid w:val="0039621D"/>
    <w:rsid w:val="003967CE"/>
    <w:rsid w:val="003973CD"/>
    <w:rsid w:val="0039749B"/>
    <w:rsid w:val="003A075E"/>
    <w:rsid w:val="003B0CA6"/>
    <w:rsid w:val="003B5136"/>
    <w:rsid w:val="003C1A0A"/>
    <w:rsid w:val="003C3C0D"/>
    <w:rsid w:val="003D283F"/>
    <w:rsid w:val="003D401D"/>
    <w:rsid w:val="003E6A5C"/>
    <w:rsid w:val="003E77E8"/>
    <w:rsid w:val="003F0AD0"/>
    <w:rsid w:val="003F0AEB"/>
    <w:rsid w:val="003F6C84"/>
    <w:rsid w:val="00400923"/>
    <w:rsid w:val="004048BC"/>
    <w:rsid w:val="00407629"/>
    <w:rsid w:val="00411CAC"/>
    <w:rsid w:val="00412AD0"/>
    <w:rsid w:val="00420546"/>
    <w:rsid w:val="004209B1"/>
    <w:rsid w:val="00420C54"/>
    <w:rsid w:val="00430B1A"/>
    <w:rsid w:val="00431841"/>
    <w:rsid w:val="004318B7"/>
    <w:rsid w:val="00432805"/>
    <w:rsid w:val="00437EC7"/>
    <w:rsid w:val="004426DD"/>
    <w:rsid w:val="00444FAC"/>
    <w:rsid w:val="00457F16"/>
    <w:rsid w:val="0046359D"/>
    <w:rsid w:val="00463728"/>
    <w:rsid w:val="00464746"/>
    <w:rsid w:val="00473720"/>
    <w:rsid w:val="00477212"/>
    <w:rsid w:val="00477644"/>
    <w:rsid w:val="00480983"/>
    <w:rsid w:val="004809E6"/>
    <w:rsid w:val="00480D34"/>
    <w:rsid w:val="00481302"/>
    <w:rsid w:val="00484E77"/>
    <w:rsid w:val="004944E7"/>
    <w:rsid w:val="00495C61"/>
    <w:rsid w:val="004A4DB8"/>
    <w:rsid w:val="004A515B"/>
    <w:rsid w:val="004B0436"/>
    <w:rsid w:val="004B2F60"/>
    <w:rsid w:val="004B3F70"/>
    <w:rsid w:val="004B6545"/>
    <w:rsid w:val="004D2BB5"/>
    <w:rsid w:val="004D3E4C"/>
    <w:rsid w:val="004E4DA4"/>
    <w:rsid w:val="004F2321"/>
    <w:rsid w:val="00506E6A"/>
    <w:rsid w:val="00511D65"/>
    <w:rsid w:val="0051487F"/>
    <w:rsid w:val="00516309"/>
    <w:rsid w:val="00531546"/>
    <w:rsid w:val="00533BB5"/>
    <w:rsid w:val="00534DD6"/>
    <w:rsid w:val="00535EF2"/>
    <w:rsid w:val="0054463A"/>
    <w:rsid w:val="00545DD5"/>
    <w:rsid w:val="00551C74"/>
    <w:rsid w:val="0055212E"/>
    <w:rsid w:val="005543C4"/>
    <w:rsid w:val="00563A02"/>
    <w:rsid w:val="00563B3E"/>
    <w:rsid w:val="00566AA3"/>
    <w:rsid w:val="005709F0"/>
    <w:rsid w:val="00570D8F"/>
    <w:rsid w:val="005A4920"/>
    <w:rsid w:val="005B2DC4"/>
    <w:rsid w:val="005C2A45"/>
    <w:rsid w:val="005C2F2B"/>
    <w:rsid w:val="005C3030"/>
    <w:rsid w:val="005E556A"/>
    <w:rsid w:val="005E7D07"/>
    <w:rsid w:val="005F302A"/>
    <w:rsid w:val="005F5204"/>
    <w:rsid w:val="00602038"/>
    <w:rsid w:val="00604A85"/>
    <w:rsid w:val="0061493D"/>
    <w:rsid w:val="006214D7"/>
    <w:rsid w:val="006258DE"/>
    <w:rsid w:val="00634A13"/>
    <w:rsid w:val="00642909"/>
    <w:rsid w:val="006445A6"/>
    <w:rsid w:val="006454D3"/>
    <w:rsid w:val="0064798A"/>
    <w:rsid w:val="00672689"/>
    <w:rsid w:val="00672FC6"/>
    <w:rsid w:val="00682346"/>
    <w:rsid w:val="006908DC"/>
    <w:rsid w:val="00690EFF"/>
    <w:rsid w:val="00693DFC"/>
    <w:rsid w:val="0069455A"/>
    <w:rsid w:val="006A0EE9"/>
    <w:rsid w:val="006A3312"/>
    <w:rsid w:val="006A7F2F"/>
    <w:rsid w:val="006B405A"/>
    <w:rsid w:val="006B6B65"/>
    <w:rsid w:val="006B7125"/>
    <w:rsid w:val="006D5C15"/>
    <w:rsid w:val="006D6B13"/>
    <w:rsid w:val="006E2FA1"/>
    <w:rsid w:val="006E54A1"/>
    <w:rsid w:val="006E642A"/>
    <w:rsid w:val="006F4CD7"/>
    <w:rsid w:val="006F553A"/>
    <w:rsid w:val="007038DC"/>
    <w:rsid w:val="00714864"/>
    <w:rsid w:val="00715485"/>
    <w:rsid w:val="00716433"/>
    <w:rsid w:val="007203E8"/>
    <w:rsid w:val="00724B4C"/>
    <w:rsid w:val="00741EF1"/>
    <w:rsid w:val="007464C1"/>
    <w:rsid w:val="007476CD"/>
    <w:rsid w:val="007622C8"/>
    <w:rsid w:val="00782010"/>
    <w:rsid w:val="00782F0C"/>
    <w:rsid w:val="007868DA"/>
    <w:rsid w:val="0078709D"/>
    <w:rsid w:val="007A70D3"/>
    <w:rsid w:val="007A7635"/>
    <w:rsid w:val="007C4376"/>
    <w:rsid w:val="007C7761"/>
    <w:rsid w:val="007E0022"/>
    <w:rsid w:val="007E2D4C"/>
    <w:rsid w:val="007E5621"/>
    <w:rsid w:val="007E5C44"/>
    <w:rsid w:val="007F0F86"/>
    <w:rsid w:val="007F7326"/>
    <w:rsid w:val="007F7EDC"/>
    <w:rsid w:val="00804079"/>
    <w:rsid w:val="00814BE1"/>
    <w:rsid w:val="008223CE"/>
    <w:rsid w:val="008226F6"/>
    <w:rsid w:val="00833F51"/>
    <w:rsid w:val="00834FA9"/>
    <w:rsid w:val="00841029"/>
    <w:rsid w:val="008426E9"/>
    <w:rsid w:val="008456FE"/>
    <w:rsid w:val="00851785"/>
    <w:rsid w:val="00852DEA"/>
    <w:rsid w:val="008633BE"/>
    <w:rsid w:val="00866947"/>
    <w:rsid w:val="00871708"/>
    <w:rsid w:val="00872FF4"/>
    <w:rsid w:val="00875703"/>
    <w:rsid w:val="00880F46"/>
    <w:rsid w:val="00891183"/>
    <w:rsid w:val="00892BEC"/>
    <w:rsid w:val="008979FA"/>
    <w:rsid w:val="008A13AA"/>
    <w:rsid w:val="008A3DA9"/>
    <w:rsid w:val="008A7859"/>
    <w:rsid w:val="008B3FE3"/>
    <w:rsid w:val="008B3FF6"/>
    <w:rsid w:val="008B4A37"/>
    <w:rsid w:val="008B5B72"/>
    <w:rsid w:val="008C2253"/>
    <w:rsid w:val="008D18B6"/>
    <w:rsid w:val="008D20A3"/>
    <w:rsid w:val="008E0DEA"/>
    <w:rsid w:val="008E3D47"/>
    <w:rsid w:val="008F13DA"/>
    <w:rsid w:val="008F2C0A"/>
    <w:rsid w:val="0090467A"/>
    <w:rsid w:val="009104D0"/>
    <w:rsid w:val="00924738"/>
    <w:rsid w:val="00926337"/>
    <w:rsid w:val="00926896"/>
    <w:rsid w:val="00932411"/>
    <w:rsid w:val="00933AA0"/>
    <w:rsid w:val="009347D5"/>
    <w:rsid w:val="00957A36"/>
    <w:rsid w:val="009611A3"/>
    <w:rsid w:val="00962483"/>
    <w:rsid w:val="0096621A"/>
    <w:rsid w:val="00971C18"/>
    <w:rsid w:val="00976AFA"/>
    <w:rsid w:val="00990958"/>
    <w:rsid w:val="009912DC"/>
    <w:rsid w:val="00995592"/>
    <w:rsid w:val="0099697F"/>
    <w:rsid w:val="009B1909"/>
    <w:rsid w:val="009B231B"/>
    <w:rsid w:val="009B5D9B"/>
    <w:rsid w:val="009B7076"/>
    <w:rsid w:val="009C176E"/>
    <w:rsid w:val="009C5996"/>
    <w:rsid w:val="009D24F5"/>
    <w:rsid w:val="009E124F"/>
    <w:rsid w:val="009E39E2"/>
    <w:rsid w:val="009E4723"/>
    <w:rsid w:val="009E7B6D"/>
    <w:rsid w:val="009F4855"/>
    <w:rsid w:val="009F67CC"/>
    <w:rsid w:val="009F699B"/>
    <w:rsid w:val="00A00469"/>
    <w:rsid w:val="00A068B8"/>
    <w:rsid w:val="00A1208B"/>
    <w:rsid w:val="00A20E48"/>
    <w:rsid w:val="00A21F51"/>
    <w:rsid w:val="00A23FDB"/>
    <w:rsid w:val="00A37373"/>
    <w:rsid w:val="00A4135F"/>
    <w:rsid w:val="00A449C7"/>
    <w:rsid w:val="00A527FA"/>
    <w:rsid w:val="00A60AFE"/>
    <w:rsid w:val="00A611D6"/>
    <w:rsid w:val="00A61688"/>
    <w:rsid w:val="00A61AD2"/>
    <w:rsid w:val="00A71BCF"/>
    <w:rsid w:val="00A760C2"/>
    <w:rsid w:val="00A83D18"/>
    <w:rsid w:val="00A91878"/>
    <w:rsid w:val="00A92B06"/>
    <w:rsid w:val="00A92E81"/>
    <w:rsid w:val="00A96047"/>
    <w:rsid w:val="00AA4F1B"/>
    <w:rsid w:val="00AA69B7"/>
    <w:rsid w:val="00AB213A"/>
    <w:rsid w:val="00AB2C27"/>
    <w:rsid w:val="00AB7A9C"/>
    <w:rsid w:val="00AD0C74"/>
    <w:rsid w:val="00AD1799"/>
    <w:rsid w:val="00AD18C4"/>
    <w:rsid w:val="00AE096D"/>
    <w:rsid w:val="00AE5AA7"/>
    <w:rsid w:val="00AF5D51"/>
    <w:rsid w:val="00B04205"/>
    <w:rsid w:val="00B13A81"/>
    <w:rsid w:val="00B212D8"/>
    <w:rsid w:val="00B26A0E"/>
    <w:rsid w:val="00B355A8"/>
    <w:rsid w:val="00B35C8C"/>
    <w:rsid w:val="00B52A6D"/>
    <w:rsid w:val="00B54251"/>
    <w:rsid w:val="00B6165A"/>
    <w:rsid w:val="00B70E20"/>
    <w:rsid w:val="00B73FF1"/>
    <w:rsid w:val="00B74530"/>
    <w:rsid w:val="00B752B1"/>
    <w:rsid w:val="00B91913"/>
    <w:rsid w:val="00B931F4"/>
    <w:rsid w:val="00B95B1A"/>
    <w:rsid w:val="00BA633D"/>
    <w:rsid w:val="00BA66CB"/>
    <w:rsid w:val="00BB12D5"/>
    <w:rsid w:val="00BB4E7E"/>
    <w:rsid w:val="00BB696C"/>
    <w:rsid w:val="00BB7DFA"/>
    <w:rsid w:val="00BC1AA0"/>
    <w:rsid w:val="00BC331B"/>
    <w:rsid w:val="00BC5BE3"/>
    <w:rsid w:val="00BD4A22"/>
    <w:rsid w:val="00BD6CAB"/>
    <w:rsid w:val="00BF218C"/>
    <w:rsid w:val="00BF260D"/>
    <w:rsid w:val="00BF7E5B"/>
    <w:rsid w:val="00C116F6"/>
    <w:rsid w:val="00C11BA2"/>
    <w:rsid w:val="00C1340B"/>
    <w:rsid w:val="00C41293"/>
    <w:rsid w:val="00C43435"/>
    <w:rsid w:val="00C57085"/>
    <w:rsid w:val="00C64810"/>
    <w:rsid w:val="00C70336"/>
    <w:rsid w:val="00C70C8D"/>
    <w:rsid w:val="00C70F33"/>
    <w:rsid w:val="00C72410"/>
    <w:rsid w:val="00C76684"/>
    <w:rsid w:val="00C76861"/>
    <w:rsid w:val="00C8030C"/>
    <w:rsid w:val="00C82B39"/>
    <w:rsid w:val="00C83A19"/>
    <w:rsid w:val="00C85EDE"/>
    <w:rsid w:val="00C87A48"/>
    <w:rsid w:val="00C92593"/>
    <w:rsid w:val="00CA0D3F"/>
    <w:rsid w:val="00CA499C"/>
    <w:rsid w:val="00CA4A22"/>
    <w:rsid w:val="00CB0680"/>
    <w:rsid w:val="00CB5B83"/>
    <w:rsid w:val="00CB7F1A"/>
    <w:rsid w:val="00CC10B8"/>
    <w:rsid w:val="00CC2509"/>
    <w:rsid w:val="00CC37B0"/>
    <w:rsid w:val="00CD1417"/>
    <w:rsid w:val="00CD1593"/>
    <w:rsid w:val="00CD2965"/>
    <w:rsid w:val="00CE0A73"/>
    <w:rsid w:val="00CE29E1"/>
    <w:rsid w:val="00CF0E1F"/>
    <w:rsid w:val="00CF47D2"/>
    <w:rsid w:val="00D03563"/>
    <w:rsid w:val="00D14FB0"/>
    <w:rsid w:val="00D15711"/>
    <w:rsid w:val="00D20D4E"/>
    <w:rsid w:val="00D21132"/>
    <w:rsid w:val="00D261F7"/>
    <w:rsid w:val="00D30104"/>
    <w:rsid w:val="00D30CAA"/>
    <w:rsid w:val="00D33464"/>
    <w:rsid w:val="00D447C9"/>
    <w:rsid w:val="00D44833"/>
    <w:rsid w:val="00D453B7"/>
    <w:rsid w:val="00D45827"/>
    <w:rsid w:val="00D5207C"/>
    <w:rsid w:val="00D566D1"/>
    <w:rsid w:val="00D6644D"/>
    <w:rsid w:val="00D71CA5"/>
    <w:rsid w:val="00D730C4"/>
    <w:rsid w:val="00D9475D"/>
    <w:rsid w:val="00DA2828"/>
    <w:rsid w:val="00DA2B19"/>
    <w:rsid w:val="00DA57AB"/>
    <w:rsid w:val="00DB2208"/>
    <w:rsid w:val="00DB68D9"/>
    <w:rsid w:val="00DB7BC5"/>
    <w:rsid w:val="00DC394F"/>
    <w:rsid w:val="00DC3D8C"/>
    <w:rsid w:val="00DD450E"/>
    <w:rsid w:val="00DD5B95"/>
    <w:rsid w:val="00DE4ED8"/>
    <w:rsid w:val="00DF2EE4"/>
    <w:rsid w:val="00DF7621"/>
    <w:rsid w:val="00E14922"/>
    <w:rsid w:val="00E17CC2"/>
    <w:rsid w:val="00E26AF6"/>
    <w:rsid w:val="00E32D15"/>
    <w:rsid w:val="00E33698"/>
    <w:rsid w:val="00E34744"/>
    <w:rsid w:val="00E564BB"/>
    <w:rsid w:val="00E61897"/>
    <w:rsid w:val="00E63EE1"/>
    <w:rsid w:val="00E71B75"/>
    <w:rsid w:val="00E72125"/>
    <w:rsid w:val="00E73AE5"/>
    <w:rsid w:val="00E90DD9"/>
    <w:rsid w:val="00E92073"/>
    <w:rsid w:val="00EA3D52"/>
    <w:rsid w:val="00EC2664"/>
    <w:rsid w:val="00ED1B00"/>
    <w:rsid w:val="00ED26A2"/>
    <w:rsid w:val="00ED5F7F"/>
    <w:rsid w:val="00EE0023"/>
    <w:rsid w:val="00EE268F"/>
    <w:rsid w:val="00EF188D"/>
    <w:rsid w:val="00F046C7"/>
    <w:rsid w:val="00F134E9"/>
    <w:rsid w:val="00F15E65"/>
    <w:rsid w:val="00F16C2F"/>
    <w:rsid w:val="00F176B5"/>
    <w:rsid w:val="00F26559"/>
    <w:rsid w:val="00F30271"/>
    <w:rsid w:val="00F3358B"/>
    <w:rsid w:val="00F41657"/>
    <w:rsid w:val="00F50DF7"/>
    <w:rsid w:val="00F52A2D"/>
    <w:rsid w:val="00F52D58"/>
    <w:rsid w:val="00F5353E"/>
    <w:rsid w:val="00F57FC1"/>
    <w:rsid w:val="00F602D3"/>
    <w:rsid w:val="00F64260"/>
    <w:rsid w:val="00F6435A"/>
    <w:rsid w:val="00F74C93"/>
    <w:rsid w:val="00F77339"/>
    <w:rsid w:val="00F774AF"/>
    <w:rsid w:val="00F87D29"/>
    <w:rsid w:val="00F91C60"/>
    <w:rsid w:val="00F9667D"/>
    <w:rsid w:val="00F97ACF"/>
    <w:rsid w:val="00FB414C"/>
    <w:rsid w:val="00FC059B"/>
    <w:rsid w:val="00FC1307"/>
    <w:rsid w:val="00FC3718"/>
    <w:rsid w:val="00FC54FB"/>
    <w:rsid w:val="00FD099E"/>
    <w:rsid w:val="00FE4929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49637631"/>
  <w15:chartTrackingRefBased/>
  <w15:docId w15:val="{6D315CCB-2342-4A20-B972-FEF97D58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left="835"/>
    </w:pPr>
    <w:rPr>
      <w:lang w:eastAsia="en-US"/>
    </w:rPr>
  </w:style>
  <w:style w:type="paragraph" w:styleId="1">
    <w:name w:val="heading 1"/>
    <w:basedOn w:val="a1"/>
    <w:next w:val="a2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21">
    <w:name w:val="heading 2"/>
    <w:basedOn w:val="a1"/>
    <w:next w:val="a2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31">
    <w:name w:val="heading 3"/>
    <w:basedOn w:val="a1"/>
    <w:next w:val="a2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41">
    <w:name w:val="heading 4"/>
    <w:basedOn w:val="a1"/>
    <w:next w:val="a2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51">
    <w:name w:val="heading 5"/>
    <w:basedOn w:val="a1"/>
    <w:next w:val="a2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pPr>
      <w:spacing w:after="220" w:line="220" w:lineRule="atLeast"/>
    </w:pPr>
  </w:style>
  <w:style w:type="paragraph" w:styleId="a6">
    <w:name w:val="Closing"/>
    <w:basedOn w:val="a1"/>
    <w:pPr>
      <w:spacing w:line="220" w:lineRule="atLeast"/>
    </w:pPr>
  </w:style>
  <w:style w:type="paragraph" w:customStyle="1" w:styleId="a7">
    <w:name w:val="Название предприятия"/>
    <w:basedOn w:val="a1"/>
    <w:pPr>
      <w:keepLines/>
      <w:spacing w:line="200" w:lineRule="atLeast"/>
      <w:ind w:left="0" w:right="-115"/>
    </w:pPr>
    <w:rPr>
      <w:sz w:val="16"/>
    </w:rPr>
  </w:style>
  <w:style w:type="paragraph" w:customStyle="1" w:styleId="a8">
    <w:name w:val="Название документа"/>
    <w:next w:val="a1"/>
    <w:pPr>
      <w:spacing w:before="140" w:after="540" w:line="600" w:lineRule="atLeast"/>
      <w:ind w:left="840"/>
    </w:pPr>
    <w:rPr>
      <w:spacing w:val="-38"/>
      <w:sz w:val="60"/>
      <w:lang w:eastAsia="en-US"/>
    </w:rPr>
  </w:style>
  <w:style w:type="paragraph" w:customStyle="1" w:styleId="a9">
    <w:name w:val="Приложение"/>
    <w:basedOn w:val="a2"/>
    <w:next w:val="a1"/>
    <w:pPr>
      <w:keepLines/>
      <w:spacing w:before="220"/>
    </w:pPr>
  </w:style>
  <w:style w:type="paragraph" w:customStyle="1" w:styleId="aa">
    <w:name w:val="База верхнего колонтитула"/>
    <w:basedOn w:val="a1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ab">
    <w:name w:val="footer"/>
    <w:basedOn w:val="aa"/>
    <w:pPr>
      <w:spacing w:before="420"/>
      <w:ind w:right="-1080"/>
    </w:pPr>
    <w:rPr>
      <w:b/>
    </w:rPr>
  </w:style>
  <w:style w:type="paragraph" w:styleId="ac">
    <w:name w:val="header"/>
    <w:basedOn w:val="aa"/>
    <w:pPr>
      <w:ind w:right="-1080"/>
    </w:pPr>
    <w:rPr>
      <w:i/>
    </w:rPr>
  </w:style>
  <w:style w:type="paragraph" w:customStyle="1" w:styleId="ad">
    <w:name w:val="База заголовка"/>
    <w:basedOn w:val="a2"/>
    <w:next w:val="a2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ae">
    <w:name w:val="Message Header"/>
    <w:basedOn w:val="a2"/>
    <w:pPr>
      <w:keepLines/>
      <w:spacing w:after="0" w:line="415" w:lineRule="atLeast"/>
      <w:ind w:left="1560" w:hanging="720"/>
    </w:pPr>
  </w:style>
  <w:style w:type="paragraph" w:customStyle="1" w:styleId="af">
    <w:name w:val="Заголовок сообщения (первый)"/>
    <w:basedOn w:val="ae"/>
    <w:next w:val="ae"/>
  </w:style>
  <w:style w:type="character" w:customStyle="1" w:styleId="af0">
    <w:name w:val="Заголовок сообщения (текст)"/>
    <w:rPr>
      <w:rFonts w:ascii="Arial" w:hAnsi="Arial"/>
      <w:b/>
      <w:spacing w:val="-4"/>
      <w:sz w:val="18"/>
      <w:vertAlign w:val="baseline"/>
    </w:rPr>
  </w:style>
  <w:style w:type="paragraph" w:customStyle="1" w:styleId="af1">
    <w:name w:val="Заголовок сообщения (последний)"/>
    <w:basedOn w:val="ae"/>
    <w:next w:val="a2"/>
    <w:pPr>
      <w:pBdr>
        <w:bottom w:val="single" w:sz="6" w:space="22" w:color="auto"/>
      </w:pBdr>
      <w:spacing w:after="400"/>
    </w:pPr>
  </w:style>
  <w:style w:type="paragraph" w:styleId="af2">
    <w:name w:val="Normal Indent"/>
    <w:basedOn w:val="a1"/>
    <w:pPr>
      <w:ind w:left="1440"/>
    </w:pPr>
  </w:style>
  <w:style w:type="character" w:styleId="af3">
    <w:name w:val="page number"/>
  </w:style>
  <w:style w:type="paragraph" w:customStyle="1" w:styleId="af4">
    <w:name w:val="Обратный адрес"/>
    <w:basedOn w:val="a1"/>
    <w:pPr>
      <w:keepLines/>
      <w:spacing w:line="200" w:lineRule="atLeast"/>
      <w:ind w:left="0" w:right="-120"/>
    </w:pPr>
    <w:rPr>
      <w:sz w:val="16"/>
    </w:rPr>
  </w:style>
  <w:style w:type="paragraph" w:styleId="af5">
    <w:name w:val="Signature"/>
    <w:basedOn w:val="a2"/>
    <w:pPr>
      <w:keepNext/>
      <w:keepLines/>
      <w:spacing w:before="660" w:after="0"/>
    </w:pPr>
  </w:style>
  <w:style w:type="paragraph" w:customStyle="1" w:styleId="af6">
    <w:name w:val="Должность в подписи"/>
    <w:basedOn w:val="af5"/>
    <w:next w:val="a1"/>
    <w:pPr>
      <w:spacing w:before="0"/>
    </w:pPr>
  </w:style>
  <w:style w:type="paragraph" w:customStyle="1" w:styleId="af7">
    <w:name w:val="Имя в подписи"/>
    <w:basedOn w:val="af5"/>
    <w:next w:val="af6"/>
    <w:pPr>
      <w:spacing w:before="720"/>
    </w:pPr>
  </w:style>
  <w:style w:type="paragraph" w:customStyle="1" w:styleId="af8">
    <w:name w:val="Девиз"/>
    <w:basedOn w:val="a1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HTML">
    <w:name w:val="HTML Address"/>
    <w:basedOn w:val="a1"/>
    <w:rPr>
      <w:i/>
      <w:iCs/>
    </w:rPr>
  </w:style>
  <w:style w:type="paragraph" w:styleId="af9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3"/>
    <w:rPr>
      <w:lang w:val="ru-RU"/>
    </w:rPr>
  </w:style>
  <w:style w:type="character" w:styleId="afa">
    <w:name w:val="Emphasis"/>
    <w:qFormat/>
    <w:rPr>
      <w:i/>
      <w:iCs/>
      <w:lang w:val="ru-RU"/>
    </w:rPr>
  </w:style>
  <w:style w:type="character" w:styleId="afb">
    <w:name w:val="Hyperlink"/>
    <w:rPr>
      <w:color w:val="0000FF"/>
      <w:u w:val="single"/>
      <w:lang w:val="ru-RU"/>
    </w:rPr>
  </w:style>
  <w:style w:type="paragraph" w:styleId="afc">
    <w:name w:val="Date"/>
    <w:basedOn w:val="a1"/>
    <w:next w:val="a1"/>
  </w:style>
  <w:style w:type="paragraph" w:styleId="afd">
    <w:name w:val="Note Heading"/>
    <w:basedOn w:val="a1"/>
    <w:next w:val="a1"/>
  </w:style>
  <w:style w:type="paragraph" w:styleId="a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ff">
    <w:name w:val="endnote reference"/>
    <w:semiHidden/>
    <w:rPr>
      <w:vertAlign w:val="superscript"/>
      <w:lang w:val="ru-RU"/>
    </w:rPr>
  </w:style>
  <w:style w:type="character" w:styleId="aff0">
    <w:name w:val="annotation reference"/>
    <w:semiHidden/>
    <w:rPr>
      <w:sz w:val="16"/>
      <w:szCs w:val="16"/>
      <w:lang w:val="ru-RU"/>
    </w:rPr>
  </w:style>
  <w:style w:type="character" w:styleId="aff1">
    <w:name w:val="footnote reference"/>
    <w:semiHidden/>
    <w:rPr>
      <w:vertAlign w:val="superscript"/>
      <w:lang w:val="ru-RU"/>
    </w:rPr>
  </w:style>
  <w:style w:type="character" w:styleId="HTML1">
    <w:name w:val="HTML Keyboard"/>
    <w:rPr>
      <w:rFonts w:ascii="Courier New" w:hAnsi="Courier New"/>
      <w:sz w:val="20"/>
      <w:szCs w:val="20"/>
      <w:lang w:val="ru-RU"/>
    </w:rPr>
  </w:style>
  <w:style w:type="character" w:styleId="HTML2">
    <w:name w:val="HTML Code"/>
    <w:rPr>
      <w:rFonts w:ascii="Courier New" w:hAnsi="Courier New"/>
      <w:sz w:val="20"/>
      <w:szCs w:val="20"/>
      <w:lang w:val="ru-RU"/>
    </w:rPr>
  </w:style>
  <w:style w:type="paragraph" w:styleId="aff2">
    <w:name w:val="Body Text First Indent"/>
    <w:basedOn w:val="a2"/>
    <w:pPr>
      <w:spacing w:after="120" w:line="240" w:lineRule="auto"/>
      <w:ind w:firstLine="210"/>
    </w:pPr>
  </w:style>
  <w:style w:type="paragraph" w:styleId="aff3">
    <w:name w:val="Body Text Indent"/>
    <w:basedOn w:val="a1"/>
    <w:pPr>
      <w:spacing w:after="120"/>
      <w:ind w:left="283"/>
    </w:pPr>
  </w:style>
  <w:style w:type="paragraph" w:styleId="22">
    <w:name w:val="Body Text First Indent 2"/>
    <w:basedOn w:val="aff3"/>
    <w:pPr>
      <w:ind w:firstLine="210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0">
    <w:name w:val="List Bullet 4"/>
    <w:basedOn w:val="a1"/>
    <w:autoRedefine/>
    <w:pPr>
      <w:numPr>
        <w:numId w:val="6"/>
      </w:numPr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customStyle="1" w:styleId="aff4">
    <w:name w:val="Название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5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ff6">
    <w:name w:val="line number"/>
    <w:basedOn w:val="a3"/>
    <w:rPr>
      <w:lang w:val="ru-RU"/>
    </w:r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character" w:styleId="HTML3">
    <w:name w:val="HTML Sample"/>
    <w:rPr>
      <w:rFonts w:ascii="Courier New" w:hAnsi="Courier New"/>
      <w:lang w:val="ru-RU"/>
    </w:rPr>
  </w:style>
  <w:style w:type="paragraph" w:styleId="23">
    <w:name w:val="envelope return"/>
    <w:basedOn w:val="a1"/>
    <w:rPr>
      <w:rFonts w:ascii="Arial" w:hAnsi="Arial" w:cs="Arial"/>
    </w:rPr>
  </w:style>
  <w:style w:type="paragraph" w:styleId="aff7">
    <w:name w:val="Normal (Web)"/>
    <w:basedOn w:val="a1"/>
    <w:rPr>
      <w:sz w:val="24"/>
      <w:szCs w:val="24"/>
    </w:rPr>
  </w:style>
  <w:style w:type="paragraph" w:styleId="10">
    <w:name w:val="toc 1"/>
    <w:basedOn w:val="a1"/>
    <w:next w:val="a1"/>
    <w:autoRedefine/>
    <w:semiHidden/>
    <w:pPr>
      <w:ind w:left="0"/>
    </w:pPr>
  </w:style>
  <w:style w:type="paragraph" w:styleId="24">
    <w:name w:val="toc 2"/>
    <w:basedOn w:val="a1"/>
    <w:next w:val="a1"/>
    <w:autoRedefine/>
    <w:semiHidden/>
    <w:pPr>
      <w:ind w:left="200"/>
    </w:pPr>
  </w:style>
  <w:style w:type="paragraph" w:styleId="32">
    <w:name w:val="toc 3"/>
    <w:basedOn w:val="a1"/>
    <w:next w:val="a1"/>
    <w:autoRedefine/>
    <w:semiHidden/>
    <w:pPr>
      <w:ind w:left="400"/>
    </w:pPr>
  </w:style>
  <w:style w:type="paragraph" w:styleId="42">
    <w:name w:val="toc 4"/>
    <w:basedOn w:val="a1"/>
    <w:next w:val="a1"/>
    <w:autoRedefine/>
    <w:semiHidden/>
    <w:pPr>
      <w:ind w:left="600"/>
    </w:pPr>
  </w:style>
  <w:style w:type="paragraph" w:styleId="52">
    <w:name w:val="toc 5"/>
    <w:basedOn w:val="a1"/>
    <w:next w:val="a1"/>
    <w:autoRedefine/>
    <w:semiHidden/>
    <w:pPr>
      <w:ind w:left="800"/>
    </w:pPr>
  </w:style>
  <w:style w:type="paragraph" w:styleId="60">
    <w:name w:val="toc 6"/>
    <w:basedOn w:val="a1"/>
    <w:next w:val="a1"/>
    <w:autoRedefine/>
    <w:semiHidden/>
    <w:pPr>
      <w:ind w:left="1000"/>
    </w:pPr>
  </w:style>
  <w:style w:type="paragraph" w:styleId="70">
    <w:name w:val="toc 7"/>
    <w:basedOn w:val="a1"/>
    <w:next w:val="a1"/>
    <w:autoRedefine/>
    <w:semiHidden/>
    <w:pPr>
      <w:ind w:left="1200"/>
    </w:pPr>
  </w:style>
  <w:style w:type="paragraph" w:styleId="80">
    <w:name w:val="toc 8"/>
    <w:basedOn w:val="a1"/>
    <w:next w:val="a1"/>
    <w:autoRedefine/>
    <w:semiHidden/>
    <w:pPr>
      <w:ind w:left="1400"/>
    </w:pPr>
  </w:style>
  <w:style w:type="paragraph" w:styleId="90">
    <w:name w:val="toc 9"/>
    <w:basedOn w:val="a1"/>
    <w:next w:val="a1"/>
    <w:autoRedefine/>
    <w:semiHidden/>
    <w:pPr>
      <w:ind w:left="1600"/>
    </w:pPr>
  </w:style>
  <w:style w:type="character" w:styleId="HTML4">
    <w:name w:val="HTML Definition"/>
    <w:rPr>
      <w:i/>
      <w:iCs/>
      <w:lang w:val="ru-RU"/>
    </w:rPr>
  </w:style>
  <w:style w:type="paragraph" w:styleId="25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="283"/>
    </w:pPr>
  </w:style>
  <w:style w:type="paragraph" w:styleId="34">
    <w:name w:val="Body Text Indent 3"/>
    <w:basedOn w:val="a1"/>
    <w:pPr>
      <w:spacing w:after="120"/>
      <w:ind w:left="283"/>
    </w:pPr>
    <w:rPr>
      <w:sz w:val="16"/>
      <w:szCs w:val="16"/>
    </w:rPr>
  </w:style>
  <w:style w:type="character" w:styleId="HTML5">
    <w:name w:val="HTML Variable"/>
    <w:rPr>
      <w:i/>
      <w:iCs/>
      <w:lang w:val="ru-RU"/>
    </w:rPr>
  </w:style>
  <w:style w:type="paragraph" w:styleId="aff8">
    <w:name w:val="table of figures"/>
    <w:basedOn w:val="a1"/>
    <w:next w:val="a1"/>
    <w:semiHidden/>
    <w:pPr>
      <w:ind w:left="400" w:hanging="400"/>
    </w:pPr>
  </w:style>
  <w:style w:type="character" w:styleId="HTML6">
    <w:name w:val="HTML Typewriter"/>
    <w:rPr>
      <w:rFonts w:ascii="Courier New" w:hAnsi="Courier New"/>
      <w:sz w:val="20"/>
      <w:szCs w:val="20"/>
      <w:lang w:val="ru-RU"/>
    </w:r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alutation"/>
    <w:basedOn w:val="a1"/>
    <w:next w:val="a1"/>
  </w:style>
  <w:style w:type="paragraph" w:styleId="affb">
    <w:name w:val="List Continue"/>
    <w:basedOn w:val="a1"/>
    <w:pPr>
      <w:spacing w:after="120"/>
      <w:ind w:left="283"/>
    </w:pPr>
  </w:style>
  <w:style w:type="paragraph" w:styleId="27">
    <w:name w:val="List Continue 2"/>
    <w:basedOn w:val="a1"/>
    <w:pPr>
      <w:spacing w:after="120"/>
      <w:ind w:left="566"/>
    </w:pPr>
  </w:style>
  <w:style w:type="paragraph" w:styleId="35">
    <w:name w:val="List Continue 3"/>
    <w:basedOn w:val="a1"/>
    <w:pPr>
      <w:spacing w:after="120"/>
      <w:ind w:left="849"/>
    </w:pPr>
  </w:style>
  <w:style w:type="paragraph" w:styleId="43">
    <w:name w:val="List Continue 4"/>
    <w:basedOn w:val="a1"/>
    <w:pPr>
      <w:spacing w:after="120"/>
      <w:ind w:left="1132"/>
    </w:pPr>
  </w:style>
  <w:style w:type="paragraph" w:styleId="53">
    <w:name w:val="List Continue 5"/>
    <w:basedOn w:val="a1"/>
    <w:pPr>
      <w:spacing w:after="120"/>
      <w:ind w:left="1415"/>
    </w:pPr>
  </w:style>
  <w:style w:type="character" w:styleId="affc">
    <w:name w:val="FollowedHyperlink"/>
    <w:rPr>
      <w:color w:val="800080"/>
      <w:u w:val="single"/>
      <w:lang w:val="ru-RU"/>
    </w:rPr>
  </w:style>
  <w:style w:type="paragraph" w:styleId="affd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6">
    <w:name w:val="List 3"/>
    <w:basedOn w:val="a1"/>
    <w:pPr>
      <w:ind w:left="849" w:hanging="283"/>
    </w:pPr>
  </w:style>
  <w:style w:type="paragraph" w:styleId="44">
    <w:name w:val="List 4"/>
    <w:basedOn w:val="a1"/>
    <w:pPr>
      <w:ind w:left="1132" w:hanging="283"/>
    </w:pPr>
  </w:style>
  <w:style w:type="paragraph" w:styleId="54">
    <w:name w:val="List 5"/>
    <w:basedOn w:val="a1"/>
    <w:pPr>
      <w:ind w:left="1415" w:hanging="283"/>
    </w:pPr>
  </w:style>
  <w:style w:type="paragraph" w:styleId="HTML7">
    <w:name w:val="HTML Preformatted"/>
    <w:basedOn w:val="a1"/>
    <w:rPr>
      <w:rFonts w:ascii="Courier New" w:hAnsi="Courier New" w:cs="Courier New"/>
    </w:rPr>
  </w:style>
  <w:style w:type="character" w:styleId="affe">
    <w:name w:val="Strong"/>
    <w:qFormat/>
    <w:rPr>
      <w:b/>
      <w:bCs/>
      <w:lang w:val="ru-RU"/>
    </w:rPr>
  </w:style>
  <w:style w:type="paragraph" w:styleId="afff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ff0">
    <w:name w:val="table of authorities"/>
    <w:basedOn w:val="a1"/>
    <w:next w:val="a1"/>
    <w:semiHidden/>
    <w:pPr>
      <w:ind w:left="200" w:hanging="200"/>
    </w:pPr>
  </w:style>
  <w:style w:type="paragraph" w:styleId="afff1">
    <w:name w:val="Plain Text"/>
    <w:basedOn w:val="a1"/>
    <w:rPr>
      <w:rFonts w:ascii="Courier New" w:hAnsi="Courier New" w:cs="Courier New"/>
    </w:rPr>
  </w:style>
  <w:style w:type="paragraph" w:styleId="afff2">
    <w:name w:val="endnote text"/>
    <w:basedOn w:val="a1"/>
    <w:semiHidden/>
  </w:style>
  <w:style w:type="paragraph" w:styleId="aff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urier New" w:hAnsi="Courier New" w:cs="Courier New"/>
      <w:lang w:eastAsia="en-US"/>
    </w:rPr>
  </w:style>
  <w:style w:type="paragraph" w:styleId="afff4">
    <w:name w:val="annotation text"/>
    <w:basedOn w:val="a1"/>
    <w:semiHidden/>
  </w:style>
  <w:style w:type="paragraph" w:styleId="afff5">
    <w:name w:val="footnote text"/>
    <w:basedOn w:val="a1"/>
    <w:semiHidden/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aff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pPr>
      <w:ind w:left="400" w:hanging="200"/>
    </w:pPr>
  </w:style>
  <w:style w:type="paragraph" w:styleId="37">
    <w:name w:val="index 3"/>
    <w:basedOn w:val="a1"/>
    <w:next w:val="a1"/>
    <w:autoRedefine/>
    <w:semiHidden/>
    <w:pPr>
      <w:ind w:left="600" w:hanging="200"/>
    </w:pPr>
  </w:style>
  <w:style w:type="paragraph" w:styleId="45">
    <w:name w:val="index 4"/>
    <w:basedOn w:val="a1"/>
    <w:next w:val="a1"/>
    <w:autoRedefine/>
    <w:semiHidden/>
    <w:pPr>
      <w:ind w:left="800" w:hanging="200"/>
    </w:pPr>
  </w:style>
  <w:style w:type="paragraph" w:styleId="55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f7">
    <w:name w:val="Block Text"/>
    <w:basedOn w:val="a1"/>
    <w:pPr>
      <w:spacing w:after="120"/>
      <w:ind w:left="1440" w:right="1440"/>
    </w:pPr>
  </w:style>
  <w:style w:type="character" w:styleId="HTML8">
    <w:name w:val="HTML Cite"/>
    <w:rPr>
      <w:i/>
      <w:iCs/>
      <w:lang w:val="ru-RU"/>
    </w:rPr>
  </w:style>
  <w:style w:type="paragraph" w:styleId="afff8">
    <w:name w:val="E-mail Signature"/>
    <w:basedOn w:val="a1"/>
  </w:style>
  <w:style w:type="paragraph" w:styleId="afff9">
    <w:name w:val="Balloon Text"/>
    <w:basedOn w:val="a1"/>
    <w:semiHidden/>
    <w:rsid w:val="00C82B39"/>
    <w:rPr>
      <w:rFonts w:ascii="Tahoma" w:hAnsi="Tahoma" w:cs="Tahoma"/>
      <w:sz w:val="16"/>
      <w:szCs w:val="16"/>
    </w:rPr>
  </w:style>
  <w:style w:type="table" w:styleId="afffa">
    <w:name w:val="Table Grid"/>
    <w:basedOn w:val="a4"/>
    <w:uiPriority w:val="59"/>
    <w:rsid w:val="0016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Contemporary%20Memo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Memo</Template>
  <TotalTime>16</TotalTime>
  <Pages>1</Pages>
  <Words>5</Words>
  <Characters>42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Современная записка</vt:lpstr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Современная записка</dc:title>
  <dc:subject/>
  <dc:creator>1</dc:creator>
  <cp:keywords/>
  <dc:description/>
  <cp:lastModifiedBy>Юрий Киреев</cp:lastModifiedBy>
  <cp:revision>6</cp:revision>
  <cp:lastPrinted>2016-06-22T05:48:00Z</cp:lastPrinted>
  <dcterms:created xsi:type="dcterms:W3CDTF">2016-12-05T14:14:00Z</dcterms:created>
  <dcterms:modified xsi:type="dcterms:W3CDTF">2016-12-06T05:47:00Z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1049</vt:i4>
  </property>
  <property fmtid="{D5CDD505-2E9C-101B-9397-08002B2CF9AE}" pid="3" name="Version">
    <vt:i4>2000102700</vt:i4>
  </property>
</Properties>
</file>